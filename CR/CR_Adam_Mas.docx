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alias w:val="Title"/>
        <w:tag w:val=""/>
        <w:id w:val="2103917093"/>
        <w:placeholder>
          <w:docPart w:val="8A040BE83DE4495BB428EFA8974558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0636843" w14:textId="23F24537" w:rsidR="003F2F94" w:rsidRPr="003257BF" w:rsidRDefault="003F2F94" w:rsidP="004250A6">
          <w:pPr>
            <w:pStyle w:val="Title"/>
            <w:rPr>
              <w:color w:val="2E74B5" w:themeColor="accent1" w:themeShade="BF"/>
            </w:rPr>
          </w:pPr>
          <w:r w:rsidRPr="003257BF">
            <w:rPr>
              <w:rFonts w:ascii="Arial" w:hAnsi="Arial" w:cs="Arial"/>
            </w:rPr>
            <w:t xml:space="preserve">Code Review – </w:t>
          </w:r>
          <w:r w:rsidR="002A5691">
            <w:rPr>
              <w:rFonts w:ascii="Arial" w:hAnsi="Arial" w:cs="Arial"/>
            </w:rPr>
            <w:t>Mas</w:t>
          </w:r>
        </w:p>
      </w:sdtContent>
    </w:sdt>
    <w:p w14:paraId="10A3A4B0" w14:textId="56AFA91E" w:rsidR="003F2F94" w:rsidRPr="00716B0C" w:rsidRDefault="003F2F94" w:rsidP="00A3248B">
      <w:pPr>
        <w:jc w:val="center"/>
        <w:rPr>
          <w:rFonts w:ascii="Heebo Black" w:hAnsi="Heebo Black" w:cs="Heebo Black"/>
          <w:sz w:val="24"/>
          <w:szCs w:val="24"/>
          <w:rtl/>
        </w:rPr>
      </w:pPr>
      <w:r w:rsidRPr="005D58AE">
        <w:rPr>
          <w:rFonts w:ascii="Segoe UI Semilight" w:hAnsi="Segoe UI Semilight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451D9" wp14:editId="4384D689">
                <wp:simplePos x="0" y="0"/>
                <wp:positionH relativeFrom="column">
                  <wp:posOffset>5444573</wp:posOffset>
                </wp:positionH>
                <wp:positionV relativeFrom="paragraph">
                  <wp:posOffset>-1127953</wp:posOffset>
                </wp:positionV>
                <wp:extent cx="1173480" cy="1173480"/>
                <wp:effectExtent l="0" t="0" r="762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1173480"/>
                          <a:chOff x="0" y="0"/>
                          <a:chExt cx="1173480" cy="117348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:\Users\6ben\Desktop\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" name="Group 9"/>
                        <wpg:cNvGrpSpPr/>
                        <wpg:grpSpPr>
                          <a:xfrm>
                            <a:off x="130010" y="472368"/>
                            <a:ext cx="786765" cy="442975"/>
                            <a:chOff x="0" y="0"/>
                            <a:chExt cx="786765" cy="442975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675" y="0"/>
                              <a:ext cx="634365" cy="2349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0" y="164679"/>
                              <a:ext cx="786765" cy="2782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7398F3" w14:textId="77777777" w:rsidR="003F2F94" w:rsidRDefault="003F2F94" w:rsidP="003F2F94">
                                <w:r w:rsidRPr="005D58AE">
                                  <w:rPr>
                                    <w:rFonts w:ascii="Segoe UI Semilight" w:hAnsi="Segoe UI Semilight" w:cs="Segoe UI Semilight" w:hint="cs"/>
                                    <w:color w:val="A6A6A6" w:themeColor="background1" w:themeShade="A6"/>
                                    <w:sz w:val="18"/>
                                    <w:szCs w:val="18"/>
                                    <w:rtl/>
                                  </w:rPr>
                                  <w:t>קורס ממ"ס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C451D9" id="Group 10" o:spid="_x0000_s1026" style="position:absolute;left:0;text-align:left;margin-left:428.7pt;margin-top:-88.8pt;width:92.4pt;height:92.4pt;z-index:251659264" coordsize="11734,11734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11734;height:1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">
                  <v:imagedata r:id="rId10" o:title="image3"/>
                </v:shape>
                <v:group id="Group 9" o:spid="_x0000_s1028" style="position:absolute;left:1300;top:4723;width:7867;height:4430" coordsize="7867,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4" o:spid="_x0000_s1029" type="#_x0000_t75" style="position:absolute;left:1126;width:6344;height: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">
                    <v:imagedata r:id="rId11" o:title="" recolortarget="#696565 [145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0" type="#_x0000_t202" style="position:absolute;top:1646;width:7867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567398F3" w14:textId="77777777" w:rsidR="003F2F94" w:rsidRDefault="003F2F94" w:rsidP="003F2F94">
                          <w:r w:rsidRPr="005D58AE">
                            <w:rPr>
                              <w:rFonts w:ascii="Segoe UI Semilight" w:hAnsi="Segoe UI Semilight" w:cs="Segoe UI Semilight" w:hint="cs"/>
                              <w:color w:val="A6A6A6" w:themeColor="background1" w:themeShade="A6"/>
                              <w:sz w:val="18"/>
                              <w:szCs w:val="18"/>
                              <w:rtl/>
                            </w:rPr>
                            <w:t>קורס ממ"ס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A5691">
        <w:rPr>
          <w:rFonts w:ascii="Heebo Black" w:hAnsi="Heebo Black" w:cs="Heebo Black" w:hint="cs"/>
          <w:sz w:val="24"/>
          <w:szCs w:val="24"/>
          <w:rtl/>
        </w:rPr>
        <w:t>אדם</w:t>
      </w:r>
    </w:p>
    <w:p w14:paraId="70F1BF50" w14:textId="77777777" w:rsidR="00665199" w:rsidRDefault="00FA716F" w:rsidP="00FA716F">
      <w:pPr>
        <w:pStyle w:val="Heading1"/>
        <w:rPr>
          <w:rtl/>
        </w:rPr>
      </w:pPr>
      <w:r w:rsidRPr="00FA716F">
        <w:t>Design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10"/>
        <w:gridCol w:w="8352"/>
      </w:tblGrid>
      <w:tr w:rsidR="00D36194" w14:paraId="66292139" w14:textId="77777777" w:rsidTr="00D36194">
        <w:tc>
          <w:tcPr>
            <w:tcW w:w="1510" w:type="dxa"/>
          </w:tcPr>
          <w:p w14:paraId="054555EE" w14:textId="77777777" w:rsidR="00D36194" w:rsidRPr="00D36194" w:rsidRDefault="00D36194" w:rsidP="00D36194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שימור</w:t>
            </w:r>
          </w:p>
        </w:tc>
        <w:tc>
          <w:tcPr>
            <w:tcW w:w="8352" w:type="dxa"/>
          </w:tcPr>
          <w:p w14:paraId="3F7C3DE5" w14:textId="77777777" w:rsidR="00BD64FB" w:rsidRPr="00191810" w:rsidRDefault="00BD64FB" w:rsidP="00BD64F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שימוש טוב ב</w:t>
            </w:r>
            <w:r>
              <w:rPr>
                <w:lang w:val="en-GB"/>
              </w:rPr>
              <w:t>factory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lang w:val="en-GB"/>
              </w:rPr>
              <w:t>Agent</w:t>
            </w:r>
            <w:r w:rsidR="001364FE">
              <w:rPr>
                <w:rFonts w:hint="cs"/>
                <w:rtl/>
                <w:lang w:val="en-GB"/>
              </w:rPr>
              <w:t xml:space="preserve"> וב-</w:t>
            </w:r>
            <w:r w:rsidR="001364FE">
              <w:rPr>
                <w:lang w:val="en-GB"/>
              </w:rPr>
              <w:t>Auction</w:t>
            </w:r>
          </w:p>
          <w:p w14:paraId="4FFE344C" w14:textId="46E9257F" w:rsidR="00191810" w:rsidRDefault="00191810" w:rsidP="00BD64FB">
            <w:pPr>
              <w:pStyle w:val="ListParagraph"/>
              <w:numPr>
                <w:ilvl w:val="0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שימוש יפה ב </w:t>
            </w:r>
            <w:r>
              <w:rPr>
                <w:lang w:val="en-GB"/>
              </w:rPr>
              <w:t>Decorator</w:t>
            </w:r>
            <w:r>
              <w:rPr>
                <w:rFonts w:hint="cs"/>
                <w:rtl/>
              </w:rPr>
              <w:t xml:space="preserve"> עבור </w:t>
            </w:r>
            <w:proofErr w:type="spellStart"/>
            <w:r>
              <w:rPr>
                <w:lang w:val="en-GB"/>
              </w:rPr>
              <w:t>AuctionState</w:t>
            </w:r>
            <w:proofErr w:type="spellEnd"/>
          </w:p>
        </w:tc>
      </w:tr>
      <w:tr w:rsidR="00D36194" w14:paraId="6300CA3C" w14:textId="77777777" w:rsidTr="00D36194">
        <w:tc>
          <w:tcPr>
            <w:tcW w:w="1510" w:type="dxa"/>
          </w:tcPr>
          <w:p w14:paraId="52EC6AD6" w14:textId="77777777" w:rsidR="00D36194" w:rsidRPr="00D36194" w:rsidRDefault="00D36194" w:rsidP="00D36194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שיפור</w:t>
            </w:r>
          </w:p>
        </w:tc>
        <w:tc>
          <w:tcPr>
            <w:tcW w:w="8352" w:type="dxa"/>
          </w:tcPr>
          <w:p w14:paraId="3C1CA0C4" w14:textId="1D31D257" w:rsidR="00D32CEB" w:rsidRPr="00DF6DF3" w:rsidRDefault="000A560D" w:rsidP="003333DE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 xml:space="preserve"> </w:t>
            </w:r>
            <w:r w:rsidR="00F81BEA">
              <w:rPr>
                <w:rFonts w:hint="cs"/>
                <w:rtl/>
              </w:rPr>
              <w:t xml:space="preserve">ה </w:t>
            </w:r>
            <w:r w:rsidR="00F81BEA">
              <w:rPr>
                <w:lang w:val="en-GB"/>
              </w:rPr>
              <w:t>Agent</w:t>
            </w:r>
            <w:r w:rsidR="00F81BEA">
              <w:rPr>
                <w:rFonts w:hint="cs"/>
                <w:rtl/>
              </w:rPr>
              <w:t xml:space="preserve"> אמור ל</w:t>
            </w:r>
            <w:r w:rsidR="00E6617D">
              <w:rPr>
                <w:rFonts w:hint="cs"/>
                <w:rtl/>
              </w:rPr>
              <w:t>ה</w:t>
            </w:r>
            <w:r w:rsidR="00F81BEA">
              <w:rPr>
                <w:rFonts w:hint="cs"/>
                <w:rtl/>
              </w:rPr>
              <w:t>חזיק כ</w:t>
            </w:r>
            <w:proofErr w:type="spellStart"/>
            <w:r w:rsidR="00F81BEA">
              <w:rPr>
                <w:lang w:val="en-GB"/>
              </w:rPr>
              <w:t>const</w:t>
            </w:r>
            <w:proofErr w:type="spellEnd"/>
            <w:r w:rsidR="00F81BEA">
              <w:rPr>
                <w:rFonts w:hint="cs"/>
                <w:rtl/>
              </w:rPr>
              <w:t>-ים או לקבל ב</w:t>
            </w:r>
            <w:r w:rsidR="00F81BEA">
              <w:rPr>
                <w:rFonts w:hint="cs"/>
              </w:rPr>
              <w:t>DI</w:t>
            </w:r>
            <w:r w:rsidR="00F81BEA">
              <w:rPr>
                <w:rFonts w:hint="cs"/>
                <w:rtl/>
              </w:rPr>
              <w:t xml:space="preserve"> את הקבועים שהוא משתמש בהם. ככה הרבה יותר קל לעשות לו </w:t>
            </w:r>
            <w:r w:rsidR="00F81BEA">
              <w:rPr>
                <w:lang w:val="en-GB"/>
              </w:rPr>
              <w:t>customization</w:t>
            </w:r>
          </w:p>
          <w:p w14:paraId="5FB7B3B8" w14:textId="77777777" w:rsidR="00B73E46" w:rsidRPr="001364FE" w:rsidRDefault="00DF6DF3" w:rsidP="00B73E46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  <w:lang w:val="en-GB"/>
              </w:rPr>
              <w:t>אין אבסטרקציה ל</w:t>
            </w:r>
            <w:r>
              <w:rPr>
                <w:lang w:val="en-GB"/>
              </w:rPr>
              <w:t>building</w:t>
            </w:r>
            <w:r>
              <w:rPr>
                <w:rFonts w:hint="cs"/>
                <w:rtl/>
              </w:rPr>
              <w:t>. איך גם מוסיפים לו עוד תכונות?</w:t>
            </w:r>
            <w:r w:rsidR="00B73E46">
              <w:rPr>
                <w:rFonts w:hint="cs"/>
                <w:rtl/>
              </w:rPr>
              <w:t xml:space="preserve"> נראה שיש שם הרבה קוד שחוזר על עצמו או יכול להיות יעיל יותר וגם שבירות של </w:t>
            </w:r>
            <w:r w:rsidR="00B73E46">
              <w:rPr>
                <w:rFonts w:hint="cs"/>
              </w:rPr>
              <w:t>SRP</w:t>
            </w:r>
            <w:r w:rsidR="00B73E46">
              <w:rPr>
                <w:rFonts w:hint="cs"/>
                <w:rtl/>
              </w:rPr>
              <w:t xml:space="preserve">. תקרא על </w:t>
            </w:r>
            <w:r w:rsidR="00B73E46">
              <w:rPr>
                <w:lang w:val="en-GB"/>
              </w:rPr>
              <w:t>Composite</w:t>
            </w:r>
          </w:p>
          <w:p w14:paraId="5F3A0859" w14:textId="77777777" w:rsidR="001364FE" w:rsidRDefault="001364FE" w:rsidP="00B73E46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n-GB"/>
              </w:rPr>
              <w:t>OCP+DIP+SRP</w:t>
            </w:r>
            <w:r>
              <w:rPr>
                <w:rFonts w:hint="cs"/>
                <w:rtl/>
              </w:rPr>
              <w:t xml:space="preserve">: צריך להיות לך גם </w:t>
            </w:r>
            <w:r>
              <w:t>Factory</w:t>
            </w:r>
            <w:r>
              <w:rPr>
                <w:rFonts w:hint="cs"/>
                <w:rtl/>
              </w:rPr>
              <w:t xml:space="preserve"> עבור ה </w:t>
            </w:r>
            <w:proofErr w:type="spellStart"/>
            <w:r>
              <w:rPr>
                <w:lang w:val="en-GB"/>
              </w:rPr>
              <w:t>AuctionStates</w:t>
            </w:r>
            <w:proofErr w:type="spellEnd"/>
            <w:r>
              <w:rPr>
                <w:rFonts w:hint="cs"/>
                <w:rtl/>
              </w:rPr>
              <w:t xml:space="preserve"> השונים כדי שתהיה פתוח להרחבות ולהוסיף סוגים </w:t>
            </w:r>
            <w:proofErr w:type="gramStart"/>
            <w:r>
              <w:rPr>
                <w:rFonts w:hint="cs"/>
                <w:rtl/>
              </w:rPr>
              <w:t>חדשים(</w:t>
            </w:r>
            <w:proofErr w:type="gramEnd"/>
            <w:r>
              <w:rPr>
                <w:rFonts w:hint="cs"/>
              </w:rPr>
              <w:t>OCP</w:t>
            </w:r>
            <w:r>
              <w:rPr>
                <w:rFonts w:hint="cs"/>
                <w:rtl/>
              </w:rPr>
              <w:t>). הם צריכים להיות בנפרד (</w:t>
            </w:r>
            <w:r>
              <w:rPr>
                <w:rFonts w:hint="cs"/>
              </w:rPr>
              <w:t>SRP</w:t>
            </w:r>
            <w:r>
              <w:rPr>
                <w:rFonts w:hint="cs"/>
                <w:rtl/>
              </w:rPr>
              <w:t xml:space="preserve">) מהלוגיקה של </w:t>
            </w:r>
            <w:proofErr w:type="spellStart"/>
            <w:r>
              <w:rPr>
                <w:lang w:val="en-GB"/>
              </w:rPr>
              <w:t>AuctionFactory</w:t>
            </w:r>
            <w:proofErr w:type="spellEnd"/>
            <w:r>
              <w:rPr>
                <w:rFonts w:hint="cs"/>
                <w:rtl/>
              </w:rPr>
              <w:t xml:space="preserve"> שיקבל את ה </w:t>
            </w:r>
            <w:r>
              <w:rPr>
                <w:lang w:val="en-GB"/>
              </w:rPr>
              <w:t>States</w:t>
            </w:r>
            <w:r>
              <w:rPr>
                <w:rFonts w:hint="cs"/>
                <w:rtl/>
              </w:rPr>
              <w:t xml:space="preserve"> האלו ב</w:t>
            </w:r>
            <w:r>
              <w:rPr>
                <w:rFonts w:hint="cs"/>
              </w:rPr>
              <w:t>DI</w:t>
            </w:r>
            <w:r>
              <w:rPr>
                <w:rFonts w:hint="cs"/>
                <w:rtl/>
              </w:rPr>
              <w:t>.</w:t>
            </w:r>
          </w:p>
          <w:p w14:paraId="75BE14B6" w14:textId="77777777" w:rsidR="0083444C" w:rsidRPr="00AF7F38" w:rsidRDefault="0083444C" w:rsidP="00B73E46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 xml:space="preserve">מה בדיוק השימוש של </w:t>
            </w:r>
            <w:proofErr w:type="spellStart"/>
            <w:r>
              <w:rPr>
                <w:lang w:val="en-GB"/>
              </w:rPr>
              <w:t>AuctioStateDoubleDecorator</w:t>
            </w:r>
            <w:proofErr w:type="spellEnd"/>
            <w:r>
              <w:rPr>
                <w:rFonts w:hint="cs"/>
                <w:rtl/>
              </w:rPr>
              <w:t>? במה זה שונה מה</w:t>
            </w:r>
            <w:r>
              <w:rPr>
                <w:lang w:val="en-GB"/>
              </w:rPr>
              <w:t>Decorator</w:t>
            </w:r>
            <w:r>
              <w:rPr>
                <w:rFonts w:hint="cs"/>
                <w:rtl/>
              </w:rPr>
              <w:t xml:space="preserve"> היחיד?</w:t>
            </w:r>
          </w:p>
          <w:p w14:paraId="57B8A58B" w14:textId="77777777" w:rsidR="00AF7F38" w:rsidRDefault="004D2C9A" w:rsidP="00B73E46">
            <w:pPr>
              <w:pStyle w:val="ListParagraph"/>
              <w:numPr>
                <w:ilvl w:val="0"/>
                <w:numId w:val="11"/>
              </w:numPr>
            </w:pPr>
            <w:r>
              <w:t>SRP+ISP</w:t>
            </w:r>
            <w:r>
              <w:rPr>
                <w:rFonts w:hint="cs"/>
                <w:rtl/>
              </w:rPr>
              <w:t xml:space="preserve">: </w:t>
            </w:r>
            <w:r w:rsidR="00AF7F38">
              <w:rPr>
                <w:rFonts w:hint="cs"/>
                <w:rtl/>
              </w:rPr>
              <w:t xml:space="preserve">הממשק </w:t>
            </w:r>
            <w:proofErr w:type="spellStart"/>
            <w:r w:rsidR="00AF7F38">
              <w:rPr>
                <w:lang w:val="en-GB"/>
              </w:rPr>
              <w:t>IAuction</w:t>
            </w:r>
            <w:proofErr w:type="spellEnd"/>
            <w:r w:rsidR="00AF7F38">
              <w:rPr>
                <w:rFonts w:hint="cs"/>
                <w:rtl/>
              </w:rPr>
              <w:t xml:space="preserve"> נראה עמוס מידי. איך היית מגדיר אותו במשפט? איזה אחריות יש לו? אם יש לו כמה אולי כדאי לפצל? אם יש לו הרבה, אולי כדאי להכליל או לקבץ אותן?</w:t>
            </w:r>
          </w:p>
          <w:p w14:paraId="52CB797E" w14:textId="2DEF723E" w:rsidR="006408A1" w:rsidRDefault="006408A1" w:rsidP="00B73E46">
            <w:pPr>
              <w:pStyle w:val="ListParagraph"/>
              <w:numPr>
                <w:ilvl w:val="0"/>
                <w:numId w:val="11"/>
              </w:numPr>
              <w:rPr>
                <w:rtl/>
              </w:rPr>
            </w:pPr>
            <w:proofErr w:type="spellStart"/>
            <w:r>
              <w:rPr>
                <w:lang w:val="en-GB"/>
              </w:rPr>
              <w:t>AgentManager</w:t>
            </w:r>
            <w:proofErr w:type="spellEnd"/>
            <w:r>
              <w:rPr>
                <w:rFonts w:hint="cs"/>
                <w:rtl/>
              </w:rPr>
              <w:t xml:space="preserve"> הוא שם כללי מידי ולא ברור מה האחריות שלו. כדאי לשאול את עצמך שאלות כמו מה הוא עושה? אולי כדאי להפריד את זה?</w:t>
            </w:r>
          </w:p>
        </w:tc>
      </w:tr>
      <w:tr w:rsidR="00C57ECD" w14:paraId="24857C04" w14:textId="77777777" w:rsidTr="00BA3846">
        <w:trPr>
          <w:trHeight w:val="906"/>
        </w:trPr>
        <w:tc>
          <w:tcPr>
            <w:tcW w:w="1510" w:type="dxa"/>
          </w:tcPr>
          <w:p w14:paraId="305B5C7B" w14:textId="77777777" w:rsidR="00C57ECD" w:rsidRPr="00D36194" w:rsidRDefault="00C57ECD" w:rsidP="00C57ECD">
            <w:pPr>
              <w:rPr>
                <w:sz w:val="32"/>
                <w:szCs w:val="32"/>
                <w:rtl/>
              </w:rPr>
            </w:pPr>
            <w:r w:rsidRPr="00D36194">
              <w:rPr>
                <w:sz w:val="32"/>
                <w:szCs w:val="32"/>
              </w:rPr>
              <w:t>Minor</w:t>
            </w:r>
            <w:r w:rsidRPr="00D36194">
              <w:rPr>
                <w:rFonts w:hint="cs"/>
                <w:sz w:val="32"/>
                <w:szCs w:val="32"/>
                <w:rtl/>
              </w:rPr>
              <w:t>-ים</w:t>
            </w:r>
          </w:p>
        </w:tc>
        <w:tc>
          <w:tcPr>
            <w:tcW w:w="8352" w:type="dxa"/>
          </w:tcPr>
          <w:p w14:paraId="3BF797C0" w14:textId="6FE7BE92" w:rsidR="00C57ECD" w:rsidRDefault="00BD64FB" w:rsidP="00C57ECD">
            <w:pPr>
              <w:pStyle w:val="ListParagraph"/>
              <w:numPr>
                <w:ilvl w:val="0"/>
                <w:numId w:val="10"/>
              </w:numPr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</w:t>
            </w:r>
            <w:r>
              <w:rPr>
                <w:rFonts w:hint="cs"/>
                <w:rtl/>
                <w:lang w:val="en-GB"/>
              </w:rPr>
              <w:t xml:space="preserve">אתחול </w:t>
            </w:r>
            <w:r>
              <w:rPr>
                <w:rFonts w:hint="cs"/>
                <w:rtl/>
                <w:lang w:val="en-GB"/>
              </w:rPr>
              <w:t xml:space="preserve">של התכנית </w:t>
            </w:r>
            <w:r>
              <w:rPr>
                <w:rFonts w:hint="cs"/>
                <w:rtl/>
                <w:lang w:val="en-GB"/>
              </w:rPr>
              <w:t>מאוד ברור</w:t>
            </w:r>
            <w:r>
              <w:rPr>
                <w:rFonts w:hint="cs"/>
                <w:rtl/>
                <w:lang w:val="en-GB"/>
              </w:rPr>
              <w:t xml:space="preserve">. רק למה זה לא ב </w:t>
            </w:r>
            <w:r>
              <w:rPr>
                <w:lang w:val="en-GB"/>
              </w:rPr>
              <w:t>Bootstrapper</w:t>
            </w:r>
            <w:r>
              <w:rPr>
                <w:rFonts w:hint="cs"/>
                <w:rtl/>
                <w:lang w:val="en-GB"/>
              </w:rPr>
              <w:t>?</w:t>
            </w:r>
          </w:p>
        </w:tc>
      </w:tr>
    </w:tbl>
    <w:p w14:paraId="2FF36212" w14:textId="77777777" w:rsidR="00F5700B" w:rsidRPr="00FA716F" w:rsidRDefault="00F5700B" w:rsidP="00F5700B">
      <w:pPr>
        <w:pStyle w:val="Heading1"/>
        <w:rPr>
          <w:rtl/>
        </w:rPr>
      </w:pPr>
      <w:r>
        <w:t>Functionality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10"/>
        <w:gridCol w:w="8352"/>
      </w:tblGrid>
      <w:tr w:rsidR="00A77A3F" w14:paraId="69F020FC" w14:textId="77777777" w:rsidTr="00C4726F">
        <w:tc>
          <w:tcPr>
            <w:tcW w:w="1510" w:type="dxa"/>
          </w:tcPr>
          <w:p w14:paraId="2706245B" w14:textId="77777777" w:rsidR="00A77A3F" w:rsidRPr="00D36194" w:rsidRDefault="00A77A3F" w:rsidP="00C4726F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שימור</w:t>
            </w:r>
          </w:p>
        </w:tc>
        <w:tc>
          <w:tcPr>
            <w:tcW w:w="8352" w:type="dxa"/>
          </w:tcPr>
          <w:p w14:paraId="31AD8C67" w14:textId="77777777" w:rsidR="00A77A3F" w:rsidRDefault="00A77A3F" w:rsidP="002E041D">
            <w:pPr>
              <w:pStyle w:val="ListParagraph"/>
              <w:numPr>
                <w:ilvl w:val="0"/>
                <w:numId w:val="8"/>
              </w:numPr>
              <w:rPr>
                <w:rtl/>
              </w:rPr>
            </w:pPr>
          </w:p>
        </w:tc>
      </w:tr>
      <w:tr w:rsidR="00A9124A" w14:paraId="1661AA56" w14:textId="77777777" w:rsidTr="00C4726F">
        <w:tc>
          <w:tcPr>
            <w:tcW w:w="1510" w:type="dxa"/>
          </w:tcPr>
          <w:p w14:paraId="3C2E4E05" w14:textId="77777777" w:rsidR="00A9124A" w:rsidRPr="00D36194" w:rsidRDefault="00A9124A" w:rsidP="00C4726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שיפור</w:t>
            </w:r>
          </w:p>
        </w:tc>
        <w:tc>
          <w:tcPr>
            <w:tcW w:w="8352" w:type="dxa"/>
          </w:tcPr>
          <w:p w14:paraId="5773F3ED" w14:textId="77777777" w:rsidR="00A9124A" w:rsidRDefault="00A9124A" w:rsidP="00A9124A">
            <w:pPr>
              <w:pStyle w:val="ListParagraph"/>
              <w:numPr>
                <w:ilvl w:val="0"/>
                <w:numId w:val="11"/>
              </w:numPr>
              <w:rPr>
                <w:rtl/>
              </w:rPr>
            </w:pPr>
          </w:p>
        </w:tc>
      </w:tr>
      <w:tr w:rsidR="00A9124A" w14:paraId="2E3782E3" w14:textId="77777777" w:rsidTr="00C4726F">
        <w:tc>
          <w:tcPr>
            <w:tcW w:w="1510" w:type="dxa"/>
          </w:tcPr>
          <w:p w14:paraId="3BD0538C" w14:textId="77777777" w:rsidR="00A9124A" w:rsidRPr="00D36194" w:rsidRDefault="00A9124A" w:rsidP="00A9124A">
            <w:pPr>
              <w:rPr>
                <w:sz w:val="32"/>
                <w:szCs w:val="32"/>
                <w:rtl/>
              </w:rPr>
            </w:pPr>
            <w:r w:rsidRPr="00D36194">
              <w:rPr>
                <w:sz w:val="32"/>
                <w:szCs w:val="32"/>
              </w:rPr>
              <w:t>Minor</w:t>
            </w:r>
            <w:r w:rsidRPr="00D36194">
              <w:rPr>
                <w:rFonts w:hint="cs"/>
                <w:sz w:val="32"/>
                <w:szCs w:val="32"/>
                <w:rtl/>
              </w:rPr>
              <w:t>-ים</w:t>
            </w:r>
          </w:p>
        </w:tc>
        <w:tc>
          <w:tcPr>
            <w:tcW w:w="8352" w:type="dxa"/>
          </w:tcPr>
          <w:p w14:paraId="42220570" w14:textId="77777777" w:rsidR="00A9124A" w:rsidRDefault="00A9124A" w:rsidP="00A9124A">
            <w:pPr>
              <w:pStyle w:val="ListParagraph"/>
              <w:numPr>
                <w:ilvl w:val="0"/>
                <w:numId w:val="10"/>
              </w:numPr>
              <w:rPr>
                <w:rtl/>
              </w:rPr>
            </w:pPr>
          </w:p>
        </w:tc>
      </w:tr>
    </w:tbl>
    <w:p w14:paraId="22A51935" w14:textId="77777777" w:rsidR="008E49C4" w:rsidRPr="00FA716F" w:rsidRDefault="008E49C4" w:rsidP="008E49C4">
      <w:pPr>
        <w:pStyle w:val="Heading1"/>
        <w:rPr>
          <w:rtl/>
        </w:rPr>
      </w:pPr>
      <w:r>
        <w:t>User Interface/Experience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10"/>
        <w:gridCol w:w="8352"/>
      </w:tblGrid>
      <w:tr w:rsidR="00A77A3F" w14:paraId="5641678E" w14:textId="77777777" w:rsidTr="00C4726F">
        <w:tc>
          <w:tcPr>
            <w:tcW w:w="1510" w:type="dxa"/>
          </w:tcPr>
          <w:p w14:paraId="32C4B875" w14:textId="77777777" w:rsidR="00A77A3F" w:rsidRPr="00D36194" w:rsidRDefault="00A77A3F" w:rsidP="00C4726F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שימור</w:t>
            </w:r>
          </w:p>
        </w:tc>
        <w:tc>
          <w:tcPr>
            <w:tcW w:w="8352" w:type="dxa"/>
          </w:tcPr>
          <w:p w14:paraId="3FE52ECE" w14:textId="77777777" w:rsidR="002E041D" w:rsidRDefault="002E041D" w:rsidP="00F12AFA">
            <w:pPr>
              <w:pStyle w:val="ListParagraph"/>
              <w:numPr>
                <w:ilvl w:val="0"/>
                <w:numId w:val="8"/>
              </w:numPr>
              <w:rPr>
                <w:rtl/>
              </w:rPr>
            </w:pPr>
          </w:p>
        </w:tc>
      </w:tr>
      <w:tr w:rsidR="00A9124A" w14:paraId="3F30C9B7" w14:textId="77777777" w:rsidTr="00C4726F">
        <w:tc>
          <w:tcPr>
            <w:tcW w:w="1510" w:type="dxa"/>
          </w:tcPr>
          <w:p w14:paraId="262EA0CF" w14:textId="77777777" w:rsidR="00A9124A" w:rsidRPr="00D36194" w:rsidRDefault="00A9124A" w:rsidP="00A9124A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שיפור</w:t>
            </w:r>
          </w:p>
        </w:tc>
        <w:tc>
          <w:tcPr>
            <w:tcW w:w="8352" w:type="dxa"/>
          </w:tcPr>
          <w:p w14:paraId="65DBE017" w14:textId="77777777" w:rsidR="00A9124A" w:rsidRDefault="00A9124A" w:rsidP="00A9124A">
            <w:pPr>
              <w:pStyle w:val="ListParagraph"/>
              <w:numPr>
                <w:ilvl w:val="0"/>
                <w:numId w:val="11"/>
              </w:numPr>
              <w:rPr>
                <w:rtl/>
              </w:rPr>
            </w:pPr>
          </w:p>
        </w:tc>
      </w:tr>
      <w:tr w:rsidR="00A9124A" w14:paraId="71511877" w14:textId="77777777" w:rsidTr="00C4726F">
        <w:tc>
          <w:tcPr>
            <w:tcW w:w="1510" w:type="dxa"/>
          </w:tcPr>
          <w:p w14:paraId="4DB758E2" w14:textId="77777777" w:rsidR="00A9124A" w:rsidRPr="00D36194" w:rsidRDefault="00A9124A" w:rsidP="00A9124A">
            <w:pPr>
              <w:rPr>
                <w:sz w:val="32"/>
                <w:szCs w:val="32"/>
                <w:rtl/>
              </w:rPr>
            </w:pPr>
            <w:r w:rsidRPr="00D36194">
              <w:rPr>
                <w:sz w:val="32"/>
                <w:szCs w:val="32"/>
              </w:rPr>
              <w:t>Minor</w:t>
            </w:r>
            <w:r w:rsidRPr="00D36194">
              <w:rPr>
                <w:rFonts w:hint="cs"/>
                <w:sz w:val="32"/>
                <w:szCs w:val="32"/>
                <w:rtl/>
              </w:rPr>
              <w:t>-ים</w:t>
            </w:r>
          </w:p>
        </w:tc>
        <w:tc>
          <w:tcPr>
            <w:tcW w:w="8352" w:type="dxa"/>
          </w:tcPr>
          <w:p w14:paraId="0DD9A30E" w14:textId="77777777" w:rsidR="00A9124A" w:rsidRDefault="00A9124A" w:rsidP="00A9124A">
            <w:pPr>
              <w:pStyle w:val="ListParagraph"/>
              <w:numPr>
                <w:ilvl w:val="0"/>
                <w:numId w:val="10"/>
              </w:numPr>
              <w:rPr>
                <w:rtl/>
              </w:rPr>
            </w:pPr>
          </w:p>
        </w:tc>
      </w:tr>
    </w:tbl>
    <w:p w14:paraId="4F2478E7" w14:textId="77777777" w:rsidR="002F58E1" w:rsidRPr="00FA716F" w:rsidRDefault="002F58E1" w:rsidP="002F58E1">
      <w:pPr>
        <w:pStyle w:val="Heading1"/>
        <w:rPr>
          <w:rtl/>
        </w:rPr>
      </w:pPr>
      <w:r>
        <w:t>Code Styling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10"/>
        <w:gridCol w:w="8352"/>
      </w:tblGrid>
      <w:tr w:rsidR="00A77A3F" w14:paraId="1D78491A" w14:textId="77777777" w:rsidTr="00C4726F">
        <w:tc>
          <w:tcPr>
            <w:tcW w:w="1510" w:type="dxa"/>
          </w:tcPr>
          <w:p w14:paraId="453F1082" w14:textId="77777777" w:rsidR="00A77A3F" w:rsidRPr="00D36194" w:rsidRDefault="00A77A3F" w:rsidP="00C4726F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שימור</w:t>
            </w:r>
          </w:p>
        </w:tc>
        <w:tc>
          <w:tcPr>
            <w:tcW w:w="8352" w:type="dxa"/>
          </w:tcPr>
          <w:p w14:paraId="1F6915DC" w14:textId="77777777" w:rsidR="00A77A3F" w:rsidRDefault="00A77A3F" w:rsidP="004657A6">
            <w:pPr>
              <w:pStyle w:val="ListParagraph"/>
              <w:numPr>
                <w:ilvl w:val="0"/>
                <w:numId w:val="8"/>
              </w:numPr>
              <w:rPr>
                <w:rtl/>
              </w:rPr>
            </w:pPr>
          </w:p>
        </w:tc>
      </w:tr>
      <w:tr w:rsidR="00A77A3F" w14:paraId="142AA0AC" w14:textId="77777777" w:rsidTr="00C4726F">
        <w:tc>
          <w:tcPr>
            <w:tcW w:w="1510" w:type="dxa"/>
          </w:tcPr>
          <w:p w14:paraId="2A993C6B" w14:textId="77777777" w:rsidR="00A77A3F" w:rsidRPr="00D36194" w:rsidRDefault="00A77A3F" w:rsidP="00C4726F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שיפור</w:t>
            </w:r>
          </w:p>
        </w:tc>
        <w:tc>
          <w:tcPr>
            <w:tcW w:w="8352" w:type="dxa"/>
          </w:tcPr>
          <w:p w14:paraId="0392CF27" w14:textId="3221C65D" w:rsidR="00A77A3F" w:rsidRPr="00487D26" w:rsidRDefault="001A75F7" w:rsidP="007106A7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להזיז את הקוד של </w:t>
            </w:r>
            <w:r>
              <w:rPr>
                <w:lang w:val="en-GB"/>
              </w:rPr>
              <w:t>string manipulation</w:t>
            </w:r>
            <w:r>
              <w:rPr>
                <w:rFonts w:hint="cs"/>
                <w:rtl/>
              </w:rPr>
              <w:t xml:space="preserve"> לפונקציה נפרדת, אולי אפילו מחלקה נפרדת</w:t>
            </w:r>
          </w:p>
          <w:p w14:paraId="38C0BB79" w14:textId="77777777" w:rsidR="00487D26" w:rsidRDefault="00487D26" w:rsidP="007106A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שימוש לא טוב סינטקטית ב</w:t>
            </w:r>
            <w:r>
              <w:rPr>
                <w:lang w:val="en-GB"/>
              </w:rPr>
              <w:t>Task</w:t>
            </w:r>
            <w:r>
              <w:rPr>
                <w:rFonts w:hint="cs"/>
                <w:rtl/>
                <w:lang w:val="en-GB"/>
              </w:rPr>
              <w:t>: אין צורך לשמור את ה</w:t>
            </w:r>
            <w:r>
              <w:rPr>
                <w:lang w:val="en-GB"/>
              </w:rPr>
              <w:t>task</w:t>
            </w:r>
            <w:r>
              <w:rPr>
                <w:rFonts w:hint="cs"/>
                <w:rtl/>
              </w:rPr>
              <w:t xml:space="preserve"> במשתנה אם כל מה שאתה צריך זה לחכות לסיום שלו ולקחת את הערך שלו.</w:t>
            </w:r>
          </w:p>
          <w:p w14:paraId="53AFA3C5" w14:textId="3C5234CF" w:rsidR="007A2C2F" w:rsidRPr="00487D26" w:rsidRDefault="007A2C2F" w:rsidP="007106A7">
            <w:pPr>
              <w:pStyle w:val="ListParagraph"/>
              <w:numPr>
                <w:ilvl w:val="0"/>
                <w:numId w:val="11"/>
              </w:numPr>
              <w:rPr>
                <w:rtl/>
              </w:rPr>
            </w:pPr>
          </w:p>
        </w:tc>
      </w:tr>
      <w:tr w:rsidR="00A9124A" w14:paraId="1C12576A" w14:textId="77777777" w:rsidTr="00C4726F">
        <w:tc>
          <w:tcPr>
            <w:tcW w:w="1510" w:type="dxa"/>
          </w:tcPr>
          <w:p w14:paraId="4262B3BC" w14:textId="77777777" w:rsidR="00A9124A" w:rsidRPr="00D36194" w:rsidRDefault="00A9124A" w:rsidP="00A9124A">
            <w:pPr>
              <w:rPr>
                <w:sz w:val="32"/>
                <w:szCs w:val="32"/>
                <w:rtl/>
              </w:rPr>
            </w:pPr>
            <w:r w:rsidRPr="00D36194">
              <w:rPr>
                <w:sz w:val="32"/>
                <w:szCs w:val="32"/>
              </w:rPr>
              <w:t>Minor</w:t>
            </w:r>
            <w:r w:rsidRPr="00D36194">
              <w:rPr>
                <w:rFonts w:hint="cs"/>
                <w:sz w:val="32"/>
                <w:szCs w:val="32"/>
                <w:rtl/>
              </w:rPr>
              <w:t>-ים</w:t>
            </w:r>
          </w:p>
        </w:tc>
        <w:tc>
          <w:tcPr>
            <w:tcW w:w="8352" w:type="dxa"/>
          </w:tcPr>
          <w:p w14:paraId="477A595A" w14:textId="77777777" w:rsidR="00A9124A" w:rsidRDefault="00500CA8" w:rsidP="00A9124A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פונקציה שאין בה </w:t>
            </w:r>
            <w:r>
              <w:rPr>
                <w:lang w:val="en-GB"/>
              </w:rPr>
              <w:t>await</w:t>
            </w:r>
            <w:r>
              <w:rPr>
                <w:rFonts w:hint="cs"/>
                <w:rtl/>
              </w:rPr>
              <w:t xml:space="preserve"> היא לא תהיה </w:t>
            </w:r>
            <w:r>
              <w:rPr>
                <w:lang w:val="en-GB"/>
              </w:rPr>
              <w:t>async</w:t>
            </w:r>
            <w:r>
              <w:rPr>
                <w:rFonts w:hint="cs"/>
                <w:rtl/>
              </w:rPr>
              <w:t>-ית</w:t>
            </w:r>
          </w:p>
          <w:p w14:paraId="1D3BED4E" w14:textId="77777777" w:rsidR="00CA176C" w:rsidRDefault="00CA176C" w:rsidP="00A9124A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קוד בהערה</w:t>
            </w:r>
          </w:p>
          <w:p w14:paraId="5F96178D" w14:textId="1A792CAF" w:rsidR="00CA176C" w:rsidRDefault="00CA176C" w:rsidP="00A9124A">
            <w:pPr>
              <w:pStyle w:val="ListParagraph"/>
              <w:numPr>
                <w:ilvl w:val="0"/>
                <w:numId w:val="10"/>
              </w:numPr>
              <w:rPr>
                <w:rtl/>
              </w:rPr>
            </w:pPr>
            <w:r>
              <w:rPr>
                <w:lang w:val="en-GB"/>
              </w:rPr>
              <w:lastRenderedPageBreak/>
              <w:t>Magic strings</w:t>
            </w:r>
          </w:p>
        </w:tc>
      </w:tr>
    </w:tbl>
    <w:p w14:paraId="06B03329" w14:textId="77777777" w:rsidR="008D0CCF" w:rsidRPr="00FA716F" w:rsidRDefault="00C81B77" w:rsidP="008D0CCF">
      <w:pPr>
        <w:pStyle w:val="Heading1"/>
        <w:rPr>
          <w:rtl/>
        </w:rPr>
      </w:pPr>
      <w:r>
        <w:lastRenderedPageBreak/>
        <w:t>Source</w:t>
      </w:r>
      <w:r w:rsidR="008D0CCF">
        <w:t xml:space="preserve"> Control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10"/>
        <w:gridCol w:w="8352"/>
      </w:tblGrid>
      <w:tr w:rsidR="00A77A3F" w14:paraId="2D3C2667" w14:textId="77777777" w:rsidTr="00C4726F">
        <w:tc>
          <w:tcPr>
            <w:tcW w:w="1510" w:type="dxa"/>
          </w:tcPr>
          <w:p w14:paraId="30A76178" w14:textId="77777777" w:rsidR="00A77A3F" w:rsidRPr="00D36194" w:rsidRDefault="00A77A3F" w:rsidP="00C4726F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שימור</w:t>
            </w:r>
          </w:p>
        </w:tc>
        <w:tc>
          <w:tcPr>
            <w:tcW w:w="8352" w:type="dxa"/>
          </w:tcPr>
          <w:p w14:paraId="52268CBD" w14:textId="77777777" w:rsidR="00EE4BC2" w:rsidRDefault="001F7361" w:rsidP="00C4726F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עבודה טובה עם ברנצ'ים כמו הדרישות בתרגיל</w:t>
            </w:r>
          </w:p>
          <w:p w14:paraId="20858180" w14:textId="77777777" w:rsidR="001F7361" w:rsidRDefault="001F7361" w:rsidP="00C4726F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הרבה קומיטים פזורים לכל אורך העבודה</w:t>
            </w:r>
          </w:p>
          <w:p w14:paraId="20530D91" w14:textId="37238498" w:rsidR="001F7361" w:rsidRDefault="001F7361" w:rsidP="00C4726F">
            <w:pPr>
              <w:pStyle w:val="ListParagraph"/>
              <w:numPr>
                <w:ilvl w:val="0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כותרות קומיטים והערות טובות </w:t>
            </w:r>
          </w:p>
        </w:tc>
      </w:tr>
      <w:tr w:rsidR="00A9124A" w14:paraId="2F1A5569" w14:textId="77777777" w:rsidTr="00C4726F">
        <w:tc>
          <w:tcPr>
            <w:tcW w:w="1510" w:type="dxa"/>
          </w:tcPr>
          <w:p w14:paraId="779A1621" w14:textId="77777777" w:rsidR="00A9124A" w:rsidRPr="00D36194" w:rsidRDefault="00A9124A" w:rsidP="00A9124A">
            <w:pPr>
              <w:rPr>
                <w:sz w:val="32"/>
                <w:szCs w:val="32"/>
                <w:rtl/>
              </w:rPr>
            </w:pPr>
            <w:r w:rsidRPr="00D36194">
              <w:rPr>
                <w:rFonts w:hint="cs"/>
                <w:sz w:val="32"/>
                <w:szCs w:val="32"/>
                <w:rtl/>
              </w:rPr>
              <w:t>שיפור</w:t>
            </w:r>
          </w:p>
        </w:tc>
        <w:tc>
          <w:tcPr>
            <w:tcW w:w="8352" w:type="dxa"/>
          </w:tcPr>
          <w:p w14:paraId="6D4FF296" w14:textId="77777777" w:rsidR="00A9124A" w:rsidRPr="00B41E56" w:rsidRDefault="00A9124A" w:rsidP="00A9124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A9124A" w14:paraId="0488C39B" w14:textId="77777777" w:rsidTr="00C4726F">
        <w:tc>
          <w:tcPr>
            <w:tcW w:w="1510" w:type="dxa"/>
          </w:tcPr>
          <w:p w14:paraId="204B6CCC" w14:textId="77777777" w:rsidR="00A9124A" w:rsidRPr="00D36194" w:rsidRDefault="00A9124A" w:rsidP="00A9124A">
            <w:pPr>
              <w:rPr>
                <w:sz w:val="32"/>
                <w:szCs w:val="32"/>
                <w:rtl/>
              </w:rPr>
            </w:pPr>
            <w:r w:rsidRPr="00D36194">
              <w:rPr>
                <w:sz w:val="32"/>
                <w:szCs w:val="32"/>
              </w:rPr>
              <w:t>Minor</w:t>
            </w:r>
            <w:r w:rsidRPr="00D36194">
              <w:rPr>
                <w:rFonts w:hint="cs"/>
                <w:sz w:val="32"/>
                <w:szCs w:val="32"/>
                <w:rtl/>
              </w:rPr>
              <w:t>-ים</w:t>
            </w:r>
          </w:p>
        </w:tc>
        <w:tc>
          <w:tcPr>
            <w:tcW w:w="8352" w:type="dxa"/>
          </w:tcPr>
          <w:p w14:paraId="089984D0" w14:textId="77777777" w:rsidR="00A9124A" w:rsidRDefault="00A9124A" w:rsidP="00A9124A">
            <w:pPr>
              <w:pStyle w:val="ListParagraph"/>
              <w:numPr>
                <w:ilvl w:val="0"/>
                <w:numId w:val="10"/>
              </w:numPr>
              <w:rPr>
                <w:rtl/>
              </w:rPr>
            </w:pPr>
          </w:p>
        </w:tc>
      </w:tr>
    </w:tbl>
    <w:p w14:paraId="0DC4D2F3" w14:textId="77777777" w:rsidR="00EB2651" w:rsidRDefault="00DF7BEB" w:rsidP="00EB2651">
      <w:pPr>
        <w:pStyle w:val="Heading1"/>
        <w:rPr>
          <w:rtl/>
        </w:rPr>
      </w:pPr>
      <w:r>
        <w:rPr>
          <w:rFonts w:hint="cs"/>
          <w:rtl/>
        </w:rPr>
        <w:t>לסיכום</w:t>
      </w:r>
    </w:p>
    <w:p w14:paraId="52DD6C3F" w14:textId="77777777" w:rsidR="00B423FF" w:rsidRDefault="00B423FF" w:rsidP="003C7BD2">
      <w:pPr>
        <w:pStyle w:val="ListBullet"/>
        <w:numPr>
          <w:ilvl w:val="0"/>
          <w:numId w:val="0"/>
        </w:numPr>
        <w:ind w:left="720" w:hanging="720"/>
        <w:rPr>
          <w:rtl/>
        </w:rPr>
      </w:pPr>
    </w:p>
    <w:p w14:paraId="171426FD" w14:textId="1581B3D4" w:rsidR="001814F4" w:rsidRDefault="001814F4" w:rsidP="00B423FF">
      <w:pPr>
        <w:pStyle w:val="ListBullet"/>
        <w:numPr>
          <w:ilvl w:val="0"/>
          <w:numId w:val="0"/>
        </w:numPr>
        <w:ind w:left="360" w:hanging="360"/>
        <w:rPr>
          <w:rFonts w:hint="cs"/>
          <w:rtl/>
        </w:rPr>
      </w:pPr>
      <w:r>
        <w:rPr>
          <w:rFonts w:hint="cs"/>
          <w:rtl/>
        </w:rPr>
        <w:t>מסמך הדיזיין</w:t>
      </w:r>
      <w:r w:rsidR="00CA176C">
        <w:rPr>
          <w:rFonts w:hint="cs"/>
          <w:rtl/>
        </w:rPr>
        <w:t xml:space="preserve"> שלך מאוד מפורט! ניכר כי לקחת בחשבון את ההערות שלנו מה</w:t>
      </w:r>
      <w:r w:rsidR="00CA176C">
        <w:rPr>
          <w:rFonts w:hint="cs"/>
        </w:rPr>
        <w:t>CR</w:t>
      </w:r>
      <w:r w:rsidR="00CA176C">
        <w:rPr>
          <w:rFonts w:hint="cs"/>
          <w:rtl/>
        </w:rPr>
        <w:t>-ים הקודמים</w:t>
      </w:r>
      <w:r w:rsidR="003349EB">
        <w:rPr>
          <w:rFonts w:hint="cs"/>
          <w:rtl/>
        </w:rPr>
        <w:t xml:space="preserve">. </w:t>
      </w:r>
    </w:p>
    <w:p w14:paraId="138EA107" w14:textId="34E02C66" w:rsidR="00B423FF" w:rsidRDefault="001814F4" w:rsidP="00B423FF">
      <w:pPr>
        <w:pStyle w:val="ListBullet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>הקוד שלך נראה מסודר יותר מפעם לפעם. גם השימוש ב</w:t>
      </w:r>
      <w:r>
        <w:rPr>
          <w:lang w:val="en-GB"/>
        </w:rPr>
        <w:t>factories</w:t>
      </w:r>
      <w:r>
        <w:rPr>
          <w:rFonts w:hint="cs"/>
          <w:rtl/>
        </w:rPr>
        <w:t xml:space="preserve"> שעשית ורוב האבסטרקציות היו טובות.</w:t>
      </w:r>
    </w:p>
    <w:p w14:paraId="1A3C06C7" w14:textId="55A3987D" w:rsidR="001814F4" w:rsidRDefault="001814F4" w:rsidP="00B423FF">
      <w:pPr>
        <w:pStyle w:val="ListBullet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 xml:space="preserve">כן הפריעה לי האבטרקציה הגדולה </w:t>
      </w:r>
      <w:proofErr w:type="spellStart"/>
      <w:r>
        <w:rPr>
          <w:lang w:val="en-GB"/>
        </w:rPr>
        <w:t>IAuction</w:t>
      </w:r>
      <w:proofErr w:type="spellEnd"/>
      <w:r>
        <w:rPr>
          <w:rFonts w:hint="cs"/>
          <w:rtl/>
        </w:rPr>
        <w:t xml:space="preserve">. היו גם כמה מופעים של קבוצת מחלקות ללא אבסטרקציה מקשרת או מידע שהיה צריך להיות מוזרק מלמעלה, דברים שיכלו להיכנס לתוך </w:t>
      </w:r>
      <w:r>
        <w:rPr>
          <w:lang w:val="en-GB"/>
        </w:rPr>
        <w:t>factory</w:t>
      </w:r>
      <w:r>
        <w:rPr>
          <w:rFonts w:hint="cs"/>
          <w:rtl/>
        </w:rPr>
        <w:t>.</w:t>
      </w:r>
    </w:p>
    <w:p w14:paraId="001DD2A6" w14:textId="4B18ECEF" w:rsidR="001814F4" w:rsidRDefault="001814F4" w:rsidP="00B423FF">
      <w:pPr>
        <w:pStyle w:val="ListBullet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>אלה דברים שכן דיברנו עליהם ב</w:t>
      </w:r>
      <w:r>
        <w:rPr>
          <w:rFonts w:hint="cs"/>
        </w:rPr>
        <w:t>CR</w:t>
      </w:r>
      <w:r>
        <w:rPr>
          <w:rFonts w:hint="cs"/>
          <w:rtl/>
        </w:rPr>
        <w:t>-ים קודמים ונראה שאתה מתחיל להפנים את זה אבל זה לא מספיק. אתה חייב להקפיד על ההפרדה לאבסטרקציות ולכך שהתקשורת בינהן לא תהיה דרך מימוש.</w:t>
      </w:r>
    </w:p>
    <w:p w14:paraId="16466578" w14:textId="54A55166" w:rsidR="001814F4" w:rsidRDefault="001814F4" w:rsidP="00B423FF">
      <w:pPr>
        <w:pStyle w:val="ListBullet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>טיפ שיכול לעזור זה לשרטט בהתחלה דיזיין של מחלקות קונקרטיות ואז לשרטט עליו או בשרטוט נפרד תרשים רק של האבסטרקציות.</w:t>
      </w:r>
      <w:r w:rsidR="003349EB">
        <w:rPr>
          <w:rFonts w:hint="cs"/>
          <w:rtl/>
        </w:rPr>
        <w:t xml:space="preserve"> כנראה שעשית את זה אבל הייתי שמח לראות את זה גם בעצמי.</w:t>
      </w:r>
    </w:p>
    <w:p w14:paraId="512D5961" w14:textId="133EEE42" w:rsidR="001814F4" w:rsidRPr="006408A1" w:rsidRDefault="001814F4" w:rsidP="00B423FF">
      <w:pPr>
        <w:pStyle w:val="ListBullet"/>
        <w:numPr>
          <w:ilvl w:val="0"/>
          <w:numId w:val="0"/>
        </w:numPr>
        <w:ind w:left="360" w:hanging="360"/>
        <w:rPr>
          <w:rFonts w:hint="cs"/>
          <w:lang w:val="en-GB"/>
        </w:rPr>
      </w:pPr>
      <w:r>
        <w:rPr>
          <w:rFonts w:hint="cs"/>
          <w:rtl/>
        </w:rPr>
        <w:t>השימוש שלך ב</w:t>
      </w:r>
      <w:r>
        <w:rPr>
          <w:lang w:val="en-GB"/>
        </w:rPr>
        <w:t>event</w:t>
      </w:r>
      <w:r>
        <w:rPr>
          <w:rFonts w:hint="cs"/>
          <w:rtl/>
        </w:rPr>
        <w:t>-ים</w:t>
      </w:r>
      <w:r w:rsidR="003349EB">
        <w:rPr>
          <w:rFonts w:hint="cs"/>
          <w:rtl/>
        </w:rPr>
        <w:t xml:space="preserve"> היה</w:t>
      </w:r>
      <w:r w:rsidR="00CA7D11">
        <w:rPr>
          <w:rFonts w:hint="cs"/>
          <w:rtl/>
        </w:rPr>
        <w:t xml:space="preserve"> טוב ואני שמח שלמדת מה</w:t>
      </w:r>
      <w:r w:rsidR="00CA7D11">
        <w:rPr>
          <w:rFonts w:hint="cs"/>
        </w:rPr>
        <w:t>CR</w:t>
      </w:r>
      <w:r w:rsidR="00CA7D11">
        <w:rPr>
          <w:rFonts w:hint="cs"/>
          <w:rtl/>
        </w:rPr>
        <w:t xml:space="preserve"> הקודם.</w:t>
      </w:r>
    </w:p>
    <w:sectPr w:rsidR="001814F4" w:rsidRPr="006408A1" w:rsidSect="00283257">
      <w:headerReference w:type="default" r:id="rId12"/>
      <w:footerReference w:type="default" r:id="rId13"/>
      <w:pgSz w:w="11907" w:h="16839" w:code="9"/>
      <w:pgMar w:top="1440" w:right="1043" w:bottom="1440" w:left="992" w:header="539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1F14" w14:textId="77777777" w:rsidR="00490C4F" w:rsidRDefault="00490C4F" w:rsidP="00F65C57">
      <w:pPr>
        <w:spacing w:after="0" w:line="240" w:lineRule="auto"/>
      </w:pPr>
      <w:r>
        <w:separator/>
      </w:r>
    </w:p>
  </w:endnote>
  <w:endnote w:type="continuationSeparator" w:id="0">
    <w:p w14:paraId="5CE4E851" w14:textId="77777777" w:rsidR="00490C4F" w:rsidRDefault="00490C4F" w:rsidP="00F6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BS-Zohar">
    <w:charset w:val="B1"/>
    <w:family w:val="auto"/>
    <w:pitch w:val="variable"/>
    <w:sig w:usb0="00000801" w:usb1="00000000" w:usb2="00000000" w:usb3="00000000" w:csb0="0000002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 Black">
    <w:altName w:val="Heebo Black"/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161D" w14:textId="77777777" w:rsidR="00DF4C9B" w:rsidRDefault="00DF4C9B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CA45C4" wp14:editId="3DE35D00">
          <wp:simplePos x="0" y="0"/>
          <wp:positionH relativeFrom="column">
            <wp:posOffset>4991100</wp:posOffset>
          </wp:positionH>
          <wp:positionV relativeFrom="paragraph">
            <wp:posOffset>-838200</wp:posOffset>
          </wp:positionV>
          <wp:extent cx="5943600" cy="354647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ottom_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546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tl/>
        </w:rPr>
        <w:id w:val="1730845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916">
          <w:rPr>
            <w:noProof/>
            <w:rtl/>
          </w:rPr>
          <w:t>1</w:t>
        </w:r>
        <w:r>
          <w:rPr>
            <w:noProof/>
          </w:rPr>
          <w:fldChar w:fldCharType="end"/>
        </w:r>
      </w:sdtContent>
    </w:sdt>
  </w:p>
  <w:p w14:paraId="2EDA16C0" w14:textId="77777777" w:rsidR="00E9152A" w:rsidRDefault="00E9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E465" w14:textId="77777777" w:rsidR="00490C4F" w:rsidRDefault="00490C4F" w:rsidP="00F65C57">
      <w:pPr>
        <w:spacing w:after="0" w:line="240" w:lineRule="auto"/>
      </w:pPr>
      <w:r>
        <w:separator/>
      </w:r>
    </w:p>
  </w:footnote>
  <w:footnote w:type="continuationSeparator" w:id="0">
    <w:p w14:paraId="5585AA52" w14:textId="77777777" w:rsidR="00490C4F" w:rsidRDefault="00490C4F" w:rsidP="00F6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30E5" w14:textId="77777777" w:rsidR="003C7BD2" w:rsidRPr="006959B7" w:rsidRDefault="003C7BD2" w:rsidP="003C7BD2">
    <w:pPr>
      <w:pStyle w:val="Header"/>
      <w:bidi w:val="0"/>
      <w:jc w:val="center"/>
      <w:rPr>
        <w:rFonts w:ascii="Segoe UI Semilight" w:hAnsi="Segoe UI Semilight" w:cs="Segoe UI Semilight"/>
        <w:color w:val="auto"/>
      </w:rPr>
    </w:pPr>
    <w:r w:rsidRPr="006959B7">
      <w:rPr>
        <w:rFonts w:ascii="Segoe UI Semilight" w:hAnsi="Segoe UI Semilight" w:cs="Segoe UI Semilight"/>
        <w:noProof/>
        <w:color w:val="aut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680835" wp14:editId="0B0F94C0">
              <wp:simplePos x="0" y="0"/>
              <wp:positionH relativeFrom="margin">
                <wp:align>center</wp:align>
              </wp:positionH>
              <wp:positionV relativeFrom="paragraph">
                <wp:posOffset>6488</wp:posOffset>
              </wp:positionV>
              <wp:extent cx="1962150" cy="14046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830708" w14:textId="77777777" w:rsidR="003C7BD2" w:rsidRPr="006959B7" w:rsidRDefault="003C7BD2" w:rsidP="00E43850">
                          <w:pPr>
                            <w:jc w:val="center"/>
                            <w:rPr>
                              <w:rFonts w:ascii="Segoe UI Semilight" w:hAnsi="Segoe UI Semilight" w:cs="Segoe UI Semilight"/>
                              <w:color w:val="aut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F89FD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left:0;text-align:left;margin-left:0;margin-top:.5pt;width:154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" filled="f" stroked="f">
              <v:textbox style="mso-fit-shape-to-text:t">
                <w:txbxContent>
                  <w:p w:rsidR="003C7BD2" w:rsidRPr="006959B7" w:rsidRDefault="003C7BD2" w:rsidP="00E43850">
                    <w:pPr>
                      <w:jc w:val="center"/>
                      <w:rPr>
                        <w:rFonts w:ascii="Segoe UI Semilight" w:hAnsi="Segoe UI Semilight" w:cs="Segoe UI Semilight"/>
                        <w:color w:val="auto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0157EB4" w14:textId="77777777" w:rsidR="003C7BD2" w:rsidRPr="0002406E" w:rsidRDefault="003C7BD2" w:rsidP="003C7BD2">
    <w:pPr>
      <w:pStyle w:val="Header"/>
      <w:rPr>
        <w:color w:val="5B9BD5" w:themeColor="accent1"/>
      </w:rPr>
    </w:pPr>
  </w:p>
  <w:p w14:paraId="03AAC478" w14:textId="77777777" w:rsidR="00F65C57" w:rsidRPr="003C7BD2" w:rsidRDefault="00F65C57" w:rsidP="003C7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C6B8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F611C5"/>
    <w:multiLevelType w:val="hybridMultilevel"/>
    <w:tmpl w:val="6424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3106"/>
    <w:multiLevelType w:val="hybridMultilevel"/>
    <w:tmpl w:val="DF788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E58"/>
    <w:multiLevelType w:val="hybridMultilevel"/>
    <w:tmpl w:val="6DB2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67D2A"/>
    <w:multiLevelType w:val="hybridMultilevel"/>
    <w:tmpl w:val="16E21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D76153"/>
    <w:multiLevelType w:val="hybridMultilevel"/>
    <w:tmpl w:val="599C3F44"/>
    <w:lvl w:ilvl="0" w:tplc="7DDCD7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25F20"/>
    <w:multiLevelType w:val="hybridMultilevel"/>
    <w:tmpl w:val="F86CDC70"/>
    <w:lvl w:ilvl="0" w:tplc="0D1E76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5EDA"/>
    <w:multiLevelType w:val="hybridMultilevel"/>
    <w:tmpl w:val="66C6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0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F4CCC"/>
    <w:multiLevelType w:val="hybridMultilevel"/>
    <w:tmpl w:val="73AE3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A6EA7"/>
    <w:multiLevelType w:val="hybridMultilevel"/>
    <w:tmpl w:val="F97C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A4267"/>
    <w:multiLevelType w:val="hybridMultilevel"/>
    <w:tmpl w:val="FF40C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24EBD"/>
    <w:multiLevelType w:val="hybridMultilevel"/>
    <w:tmpl w:val="CBFAC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1"/>
    <w:rsid w:val="000142A8"/>
    <w:rsid w:val="0002406E"/>
    <w:rsid w:val="00041391"/>
    <w:rsid w:val="00044570"/>
    <w:rsid w:val="00062F40"/>
    <w:rsid w:val="00075014"/>
    <w:rsid w:val="00077183"/>
    <w:rsid w:val="00086507"/>
    <w:rsid w:val="000A560D"/>
    <w:rsid w:val="00100B2E"/>
    <w:rsid w:val="001026EB"/>
    <w:rsid w:val="001052E8"/>
    <w:rsid w:val="001063A1"/>
    <w:rsid w:val="001364FE"/>
    <w:rsid w:val="00143823"/>
    <w:rsid w:val="00145E3F"/>
    <w:rsid w:val="00157089"/>
    <w:rsid w:val="001814F4"/>
    <w:rsid w:val="00183C80"/>
    <w:rsid w:val="00191810"/>
    <w:rsid w:val="001A1A3A"/>
    <w:rsid w:val="001A75F7"/>
    <w:rsid w:val="001B02E0"/>
    <w:rsid w:val="001B6E55"/>
    <w:rsid w:val="001C04B9"/>
    <w:rsid w:val="001F7361"/>
    <w:rsid w:val="00202BD6"/>
    <w:rsid w:val="00207EF3"/>
    <w:rsid w:val="00222742"/>
    <w:rsid w:val="00226283"/>
    <w:rsid w:val="00232254"/>
    <w:rsid w:val="0024172F"/>
    <w:rsid w:val="00251E00"/>
    <w:rsid w:val="00280695"/>
    <w:rsid w:val="00281646"/>
    <w:rsid w:val="00283257"/>
    <w:rsid w:val="00286D2F"/>
    <w:rsid w:val="00297E8E"/>
    <w:rsid w:val="002A5691"/>
    <w:rsid w:val="002D33F8"/>
    <w:rsid w:val="002E041D"/>
    <w:rsid w:val="002F58E1"/>
    <w:rsid w:val="0030380C"/>
    <w:rsid w:val="003257BF"/>
    <w:rsid w:val="003333DE"/>
    <w:rsid w:val="003349EB"/>
    <w:rsid w:val="003451D6"/>
    <w:rsid w:val="003523CA"/>
    <w:rsid w:val="003531A1"/>
    <w:rsid w:val="003610C1"/>
    <w:rsid w:val="00362337"/>
    <w:rsid w:val="00362BD2"/>
    <w:rsid w:val="003910DA"/>
    <w:rsid w:val="00394BD6"/>
    <w:rsid w:val="003A4F91"/>
    <w:rsid w:val="003A656F"/>
    <w:rsid w:val="003A669C"/>
    <w:rsid w:val="003C7BD2"/>
    <w:rsid w:val="003F2F94"/>
    <w:rsid w:val="003F6DB4"/>
    <w:rsid w:val="004250A6"/>
    <w:rsid w:val="00427D79"/>
    <w:rsid w:val="004376A2"/>
    <w:rsid w:val="00443CD0"/>
    <w:rsid w:val="004657A6"/>
    <w:rsid w:val="00486B2E"/>
    <w:rsid w:val="00487D26"/>
    <w:rsid w:val="00490C4F"/>
    <w:rsid w:val="004A2CE7"/>
    <w:rsid w:val="004C3DB9"/>
    <w:rsid w:val="004D2C9A"/>
    <w:rsid w:val="004E3ADD"/>
    <w:rsid w:val="004E3D25"/>
    <w:rsid w:val="004F20AC"/>
    <w:rsid w:val="004F22A5"/>
    <w:rsid w:val="00500CA8"/>
    <w:rsid w:val="005442A0"/>
    <w:rsid w:val="00553573"/>
    <w:rsid w:val="0055386D"/>
    <w:rsid w:val="005550C6"/>
    <w:rsid w:val="005A42C2"/>
    <w:rsid w:val="005C0483"/>
    <w:rsid w:val="005D127F"/>
    <w:rsid w:val="005E4942"/>
    <w:rsid w:val="00605695"/>
    <w:rsid w:val="00616D41"/>
    <w:rsid w:val="00620AA9"/>
    <w:rsid w:val="0062256B"/>
    <w:rsid w:val="006237B4"/>
    <w:rsid w:val="00624855"/>
    <w:rsid w:val="00625372"/>
    <w:rsid w:val="00625C48"/>
    <w:rsid w:val="00630D24"/>
    <w:rsid w:val="006408A1"/>
    <w:rsid w:val="00665199"/>
    <w:rsid w:val="00677305"/>
    <w:rsid w:val="0068284C"/>
    <w:rsid w:val="006A5181"/>
    <w:rsid w:val="006B283C"/>
    <w:rsid w:val="006B3892"/>
    <w:rsid w:val="006D2131"/>
    <w:rsid w:val="006D667D"/>
    <w:rsid w:val="006E51BE"/>
    <w:rsid w:val="006E67B5"/>
    <w:rsid w:val="007106A7"/>
    <w:rsid w:val="00716B0C"/>
    <w:rsid w:val="00723618"/>
    <w:rsid w:val="00736127"/>
    <w:rsid w:val="00740ED6"/>
    <w:rsid w:val="007438CA"/>
    <w:rsid w:val="007710F1"/>
    <w:rsid w:val="00771B4C"/>
    <w:rsid w:val="00782A84"/>
    <w:rsid w:val="007915AF"/>
    <w:rsid w:val="00793636"/>
    <w:rsid w:val="007A2C2F"/>
    <w:rsid w:val="007B5251"/>
    <w:rsid w:val="007C170A"/>
    <w:rsid w:val="008001B9"/>
    <w:rsid w:val="0081158C"/>
    <w:rsid w:val="008220BA"/>
    <w:rsid w:val="0082463D"/>
    <w:rsid w:val="00825515"/>
    <w:rsid w:val="00831970"/>
    <w:rsid w:val="0083444C"/>
    <w:rsid w:val="008A67A9"/>
    <w:rsid w:val="008A7FB0"/>
    <w:rsid w:val="008C1D39"/>
    <w:rsid w:val="008D0CCF"/>
    <w:rsid w:val="008D4C98"/>
    <w:rsid w:val="008E145C"/>
    <w:rsid w:val="008E4949"/>
    <w:rsid w:val="008E49C4"/>
    <w:rsid w:val="008F5FBD"/>
    <w:rsid w:val="009039AE"/>
    <w:rsid w:val="00921657"/>
    <w:rsid w:val="00921916"/>
    <w:rsid w:val="0092546C"/>
    <w:rsid w:val="00937F05"/>
    <w:rsid w:val="00940AAB"/>
    <w:rsid w:val="00956070"/>
    <w:rsid w:val="00987F90"/>
    <w:rsid w:val="0099363B"/>
    <w:rsid w:val="009C5C17"/>
    <w:rsid w:val="009D01FB"/>
    <w:rsid w:val="009E2E54"/>
    <w:rsid w:val="009E4C1E"/>
    <w:rsid w:val="009F7B94"/>
    <w:rsid w:val="00A3248B"/>
    <w:rsid w:val="00A453D1"/>
    <w:rsid w:val="00A467E6"/>
    <w:rsid w:val="00A5311E"/>
    <w:rsid w:val="00A77A3F"/>
    <w:rsid w:val="00A8591E"/>
    <w:rsid w:val="00A9124A"/>
    <w:rsid w:val="00AA2B9A"/>
    <w:rsid w:val="00AB2501"/>
    <w:rsid w:val="00AB47D1"/>
    <w:rsid w:val="00AC57D9"/>
    <w:rsid w:val="00AF3236"/>
    <w:rsid w:val="00AF7F38"/>
    <w:rsid w:val="00B0507E"/>
    <w:rsid w:val="00B36DE8"/>
    <w:rsid w:val="00B415B0"/>
    <w:rsid w:val="00B41E56"/>
    <w:rsid w:val="00B423FF"/>
    <w:rsid w:val="00B6345A"/>
    <w:rsid w:val="00B72E19"/>
    <w:rsid w:val="00B73E46"/>
    <w:rsid w:val="00BA14E5"/>
    <w:rsid w:val="00BA3846"/>
    <w:rsid w:val="00BD64FB"/>
    <w:rsid w:val="00C0171A"/>
    <w:rsid w:val="00C362C7"/>
    <w:rsid w:val="00C57ECD"/>
    <w:rsid w:val="00C81B77"/>
    <w:rsid w:val="00C82EB5"/>
    <w:rsid w:val="00CA1578"/>
    <w:rsid w:val="00CA176C"/>
    <w:rsid w:val="00CA7D11"/>
    <w:rsid w:val="00CE753D"/>
    <w:rsid w:val="00CF2FED"/>
    <w:rsid w:val="00D00A31"/>
    <w:rsid w:val="00D150CD"/>
    <w:rsid w:val="00D274CE"/>
    <w:rsid w:val="00D27DF6"/>
    <w:rsid w:val="00D32CEB"/>
    <w:rsid w:val="00D36194"/>
    <w:rsid w:val="00D372A6"/>
    <w:rsid w:val="00D37318"/>
    <w:rsid w:val="00D455CD"/>
    <w:rsid w:val="00D53018"/>
    <w:rsid w:val="00D54F2C"/>
    <w:rsid w:val="00DA2466"/>
    <w:rsid w:val="00DC171D"/>
    <w:rsid w:val="00DF3958"/>
    <w:rsid w:val="00DF4C9B"/>
    <w:rsid w:val="00DF5C07"/>
    <w:rsid w:val="00DF6DF3"/>
    <w:rsid w:val="00DF7BEB"/>
    <w:rsid w:val="00E01763"/>
    <w:rsid w:val="00E0317C"/>
    <w:rsid w:val="00E43850"/>
    <w:rsid w:val="00E54FFF"/>
    <w:rsid w:val="00E5655F"/>
    <w:rsid w:val="00E65C4A"/>
    <w:rsid w:val="00E6617D"/>
    <w:rsid w:val="00E76D2A"/>
    <w:rsid w:val="00E76F48"/>
    <w:rsid w:val="00E9152A"/>
    <w:rsid w:val="00EA08A5"/>
    <w:rsid w:val="00EB2651"/>
    <w:rsid w:val="00EC0B2C"/>
    <w:rsid w:val="00EC26A3"/>
    <w:rsid w:val="00EE4BC2"/>
    <w:rsid w:val="00EF71D7"/>
    <w:rsid w:val="00F01175"/>
    <w:rsid w:val="00F12AFA"/>
    <w:rsid w:val="00F21694"/>
    <w:rsid w:val="00F5700B"/>
    <w:rsid w:val="00F65C57"/>
    <w:rsid w:val="00F81BEA"/>
    <w:rsid w:val="00FA716F"/>
    <w:rsid w:val="00FB3905"/>
    <w:rsid w:val="00FB3D44"/>
    <w:rsid w:val="00FC7B3E"/>
    <w:rsid w:val="00FD4917"/>
    <w:rsid w:val="00FD4B13"/>
    <w:rsid w:val="00FE63F5"/>
    <w:rsid w:val="00FF12B9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E2216"/>
  <w15:chartTrackingRefBased/>
  <w15:docId w15:val="{2F8C30F8-098F-45B4-BE40-3BC7792C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BD6"/>
    <w:pPr>
      <w:bidi/>
    </w:pPr>
    <w:rPr>
      <w:color w:val="1F4E79" w:themeColor="accent1" w:themeShade="8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16F"/>
    <w:pPr>
      <w:keepNext/>
      <w:keepLines/>
      <w:spacing w:before="240" w:after="0"/>
      <w:outlineLvl w:val="0"/>
    </w:pPr>
    <w:rPr>
      <w:rFonts w:asciiTheme="majorHAnsi" w:eastAsia="DBS-Zohar" w:hAnsiTheme="majorHAnsi" w:cs="Segoe UI Semilight"/>
      <w:bCs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D6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="Segoe UI Semilight"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BD6"/>
    <w:pPr>
      <w:keepNext/>
      <w:keepLines/>
      <w:spacing w:before="40" w:after="0" w:line="360" w:lineRule="auto"/>
      <w:outlineLvl w:val="2"/>
    </w:pPr>
    <w:rPr>
      <w:rFonts w:ascii="Segoe UI Semilight" w:eastAsiaTheme="majorEastAsia" w:hAnsi="Segoe UI Semilight" w:cs="Segoe UI Semilight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57"/>
  </w:style>
  <w:style w:type="paragraph" w:styleId="Footer">
    <w:name w:val="footer"/>
    <w:basedOn w:val="Normal"/>
    <w:link w:val="FooterChar"/>
    <w:uiPriority w:val="99"/>
    <w:unhideWhenUsed/>
    <w:rsid w:val="00F6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57"/>
  </w:style>
  <w:style w:type="paragraph" w:styleId="NoSpacing">
    <w:name w:val="No Spacing"/>
    <w:link w:val="NoSpacingChar"/>
    <w:uiPriority w:val="1"/>
    <w:qFormat/>
    <w:rsid w:val="007710F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710F1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6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0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40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2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16F"/>
    <w:rPr>
      <w:rFonts w:asciiTheme="majorHAnsi" w:eastAsia="DBS-Zohar" w:hAnsiTheme="majorHAnsi" w:cs="Segoe UI Semilight"/>
      <w:bCs/>
      <w:color w:val="2E74B5" w:themeColor="accent1" w:themeShade="BF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40AAB"/>
    <w:pPr>
      <w:spacing w:after="0" w:line="240" w:lineRule="auto"/>
      <w:contextualSpacing/>
      <w:jc w:val="center"/>
    </w:pPr>
    <w:rPr>
      <w:rFonts w:asciiTheme="majorHAnsi" w:eastAsiaTheme="majorEastAsia" w:hAnsiTheme="majorHAnsi" w:cstheme="majorHAnsi"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AB"/>
    <w:rPr>
      <w:rFonts w:asciiTheme="majorHAnsi" w:eastAsiaTheme="majorEastAsia" w:hAnsiTheme="majorHAnsi" w:cstheme="majorHAnsi"/>
      <w:color w:val="323E4F" w:themeColor="text2" w:themeShade="BF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372A6"/>
    <w:rPr>
      <w:color w:val="808080"/>
    </w:rPr>
  </w:style>
  <w:style w:type="paragraph" w:styleId="ListParagraph">
    <w:name w:val="List Paragraph"/>
    <w:basedOn w:val="Normal"/>
    <w:uiPriority w:val="34"/>
    <w:qFormat/>
    <w:rsid w:val="00F011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BD6"/>
    <w:rPr>
      <w:rFonts w:asciiTheme="majorHAnsi" w:eastAsiaTheme="majorEastAsia" w:hAnsiTheme="majorHAnsi" w:cs="Segoe UI Semilight"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BD6"/>
    <w:rPr>
      <w:rFonts w:ascii="Segoe UI Semilight" w:eastAsiaTheme="majorEastAsia" w:hAnsi="Segoe UI Semilight" w:cs="Segoe UI Semilight"/>
      <w:color w:val="1F4D78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FA716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uments\Theme%20&#1500;&#1502;&#1505;&#1502;&#1499;&#1497;&#1501;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40BE83DE4495BB428EFA89745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A15DE-18C3-4213-889A-61153C918055}"/>
      </w:docPartPr>
      <w:docPartBody>
        <w:p w:rsidR="00684EFD" w:rsidRDefault="00DE5668" w:rsidP="00DE5668">
          <w:pPr>
            <w:pStyle w:val="8A040BE83DE4495BB428EFA897455848"/>
          </w:pPr>
          <w:r w:rsidRPr="0021779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BS-Zohar">
    <w:charset w:val="B1"/>
    <w:family w:val="auto"/>
    <w:pitch w:val="variable"/>
    <w:sig w:usb0="00000801" w:usb1="00000000" w:usb2="00000000" w:usb3="00000000" w:csb0="0000002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 Black">
    <w:altName w:val="Heebo Black"/>
    <w:charset w:val="B1"/>
    <w:family w:val="auto"/>
    <w:pitch w:val="variable"/>
    <w:sig w:usb0="A00008E7" w:usb1="40000043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2B"/>
    <w:rsid w:val="000C42D5"/>
    <w:rsid w:val="001778E7"/>
    <w:rsid w:val="0022074F"/>
    <w:rsid w:val="00266D04"/>
    <w:rsid w:val="002B69FE"/>
    <w:rsid w:val="002E0E53"/>
    <w:rsid w:val="00302D2B"/>
    <w:rsid w:val="003269BC"/>
    <w:rsid w:val="00630B6A"/>
    <w:rsid w:val="00684EFD"/>
    <w:rsid w:val="009303F8"/>
    <w:rsid w:val="00AA1CEC"/>
    <w:rsid w:val="00AE6829"/>
    <w:rsid w:val="00CD3802"/>
    <w:rsid w:val="00D71F7D"/>
    <w:rsid w:val="00D76AF3"/>
    <w:rsid w:val="00DB6EAD"/>
    <w:rsid w:val="00DD47BE"/>
    <w:rsid w:val="00DE5668"/>
    <w:rsid w:val="00E043D7"/>
    <w:rsid w:val="00E129E5"/>
    <w:rsid w:val="00E86713"/>
    <w:rsid w:val="00E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2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668"/>
    <w:rPr>
      <w:color w:val="808080"/>
    </w:rPr>
  </w:style>
  <w:style w:type="paragraph" w:customStyle="1" w:styleId="8A040BE83DE4495BB428EFA897455848">
    <w:name w:val="8A040BE83DE4495BB428EFA897455848"/>
    <w:rsid w:val="00DE5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11F4-B45E-49E1-81D8-17082379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– Mas</vt:lpstr>
    </vt:vector>
  </TitlesOfParts>
  <Company>idf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– Mas</dc:title>
  <dc:subject/>
  <dc:creator>ory@eshel.dom</dc:creator>
  <cp:keywords/>
  <dc:description/>
  <cp:lastModifiedBy>shahar B</cp:lastModifiedBy>
  <cp:revision>28</cp:revision>
  <cp:lastPrinted>2019-11-25T12:36:00Z</cp:lastPrinted>
  <dcterms:created xsi:type="dcterms:W3CDTF">2020-12-16T15:01:00Z</dcterms:created>
  <dcterms:modified xsi:type="dcterms:W3CDTF">2022-01-20T20:05:00Z</dcterms:modified>
</cp:coreProperties>
</file>